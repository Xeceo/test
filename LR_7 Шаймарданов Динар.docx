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5D83" w14:textId="77777777" w:rsidR="00A77D0B" w:rsidRPr="0098047E" w:rsidRDefault="00E36C30" w:rsidP="00A77D0B">
      <w:pPr>
        <w:jc w:val="center"/>
        <w:rPr>
          <w:sz w:val="24"/>
        </w:rPr>
      </w:pPr>
      <w:r w:rsidRPr="0098047E">
        <w:rPr>
          <w:bCs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FEF237" wp14:editId="259F14DA">
                <wp:simplePos x="0" y="0"/>
                <wp:positionH relativeFrom="margin">
                  <wp:posOffset>1776458</wp:posOffset>
                </wp:positionH>
                <wp:positionV relativeFrom="page">
                  <wp:posOffset>8571321</wp:posOffset>
                </wp:positionV>
                <wp:extent cx="1735666" cy="300566"/>
                <wp:effectExtent l="0" t="0" r="0" b="444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666" cy="300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D70C1" w14:textId="4B62D641" w:rsidR="00B803D9" w:rsidRPr="00F62DB0" w:rsidRDefault="00E25EE2" w:rsidP="00C06AFC">
                            <w:pPr>
                              <w:pStyle w:val="af8"/>
                              <w:rPr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Шаймарданов Д.А.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EF2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9.9pt;margin-top:674.9pt;width:136.65pt;height:2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" stroked="f">
                <v:textbox inset="1mm,1mm,1mm,1mm">
                  <w:txbxContent>
                    <w:p w14:paraId="738D70C1" w14:textId="4B62D641" w:rsidR="00B803D9" w:rsidRPr="00F62DB0" w:rsidRDefault="00E25EE2" w:rsidP="00C06AFC">
                      <w:pPr>
                        <w:pStyle w:val="af8"/>
                        <w:rPr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color w:val="auto"/>
                        </w:rPr>
                        <w:t>Шаймарданов Д.А.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047E">
        <w:rPr>
          <w:bCs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EFC61C" wp14:editId="239014FD">
                <wp:simplePos x="0" y="0"/>
                <wp:positionH relativeFrom="margin">
                  <wp:posOffset>1783292</wp:posOffset>
                </wp:positionH>
                <wp:positionV relativeFrom="page">
                  <wp:posOffset>8932333</wp:posOffset>
                </wp:positionV>
                <wp:extent cx="1735455" cy="296333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92B0" w14:textId="1EE7DBA0" w:rsidR="00B803D9" w:rsidRPr="00E035BC" w:rsidRDefault="00835AE2" w:rsidP="00C06AFC">
                            <w:pPr>
                              <w:pStyle w:val="af8"/>
                              <w:rPr>
                                <w:color w:val="auto"/>
                                <w:sz w:val="16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Зверева Н.Н.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C61C" id="_x0000_s1027" type="#_x0000_t202" style="position:absolute;left:0;text-align:left;margin-left:140.4pt;margin-top:703.35pt;width:136.65pt;height:23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" stroked="f">
                <v:textbox inset="1mm,1mm,1mm,1mm">
                  <w:txbxContent>
                    <w:p w14:paraId="695A92B0" w14:textId="1EE7DBA0" w:rsidR="00B803D9" w:rsidRPr="00E035BC" w:rsidRDefault="00835AE2" w:rsidP="00C06AFC">
                      <w:pPr>
                        <w:pStyle w:val="af8"/>
                        <w:rPr>
                          <w:color w:val="auto"/>
                          <w:sz w:val="16"/>
                        </w:rPr>
                      </w:pPr>
                      <w:r>
                        <w:rPr>
                          <w:color w:val="auto"/>
                        </w:rPr>
                        <w:t>Зверева Н.Н.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98047E">
        <w:rPr>
          <w:bCs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81E834" wp14:editId="37B5F8DE">
                <wp:simplePos x="0" y="0"/>
                <wp:positionH relativeFrom="page">
                  <wp:posOffset>1480820</wp:posOffset>
                </wp:positionH>
                <wp:positionV relativeFrom="page">
                  <wp:posOffset>8153037</wp:posOffset>
                </wp:positionV>
                <wp:extent cx="973667" cy="225778"/>
                <wp:effectExtent l="0" t="0" r="0" b="317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2257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11C8" w14:textId="18BFD92E" w:rsidR="00ED366B" w:rsidRPr="00E035BC" w:rsidRDefault="00E035BC" w:rsidP="00ED366B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035BC">
                              <w:rPr>
                                <w:rFonts w:ascii="Arial" w:hAnsi="Arial" w:cs="Arial"/>
                              </w:rPr>
                              <w:t>ИСТ-216Б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E834" id="_x0000_s1028" type="#_x0000_t202" style="position:absolute;left:0;text-align:left;margin-left:116.6pt;margin-top:641.95pt;width:76.65pt;height:17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" filled="f" stroked="f">
                <v:textbox inset="0,0,0,0">
                  <w:txbxContent>
                    <w:p w14:paraId="4F9311C8" w14:textId="18BFD92E" w:rsidR="00ED366B" w:rsidRPr="00E035BC" w:rsidRDefault="00E035BC" w:rsidP="00ED366B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E035BC">
                        <w:rPr>
                          <w:rFonts w:ascii="Arial" w:hAnsi="Arial" w:cs="Arial"/>
                        </w:rPr>
                        <w:t>ИСТ-216Б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98047E">
        <w:rPr>
          <w:bCs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193EA7" wp14:editId="72857CFC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9240" w14:textId="4521A5B4" w:rsidR="00E035BC" w:rsidRPr="00F035C0" w:rsidRDefault="00E035BC" w:rsidP="00E035B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 w:rsidRPr="00F035C0">
                              <w:rPr>
                                <w:color w:val="000000" w:themeColor="text1"/>
                              </w:rPr>
                              <w:t>Геоинформационны</w:t>
                            </w:r>
                            <w:r>
                              <w:rPr>
                                <w:color w:val="000000" w:themeColor="text1"/>
                              </w:rPr>
                              <w:t>х</w:t>
                            </w:r>
                            <w:r w:rsidRPr="00F035C0">
                              <w:rPr>
                                <w:color w:val="000000" w:themeColor="text1"/>
                              </w:rPr>
                              <w:t xml:space="preserve"> систем</w:t>
                            </w:r>
                          </w:p>
                          <w:p w14:paraId="13F344E3" w14:textId="28074C9B" w:rsidR="00B803D9" w:rsidRPr="00633BDF" w:rsidRDefault="00B803D9" w:rsidP="00C06AFC">
                            <w:pPr>
                              <w:pStyle w:val="af2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3EA7" id="_x0000_s1029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" filled="f" stroked="f">
                <v:textbox inset="0,0,0,0">
                  <w:txbxContent>
                    <w:p w14:paraId="3B129240" w14:textId="4521A5B4" w:rsidR="00E035BC" w:rsidRPr="00F035C0" w:rsidRDefault="00E035BC" w:rsidP="00E035BC">
                      <w:pPr>
                        <w:pStyle w:val="af2"/>
                        <w:rPr>
                          <w:color w:val="000000" w:themeColor="text1"/>
                        </w:rPr>
                      </w:pPr>
                      <w:r w:rsidRPr="00F035C0">
                        <w:rPr>
                          <w:color w:val="000000" w:themeColor="text1"/>
                        </w:rPr>
                        <w:t>Геоинформационны</w:t>
                      </w:r>
                      <w:r>
                        <w:rPr>
                          <w:color w:val="000000" w:themeColor="text1"/>
                        </w:rPr>
                        <w:t>х</w:t>
                      </w:r>
                      <w:r w:rsidRPr="00F035C0">
                        <w:rPr>
                          <w:color w:val="000000" w:themeColor="text1"/>
                        </w:rPr>
                        <w:t xml:space="preserve"> систем</w:t>
                      </w:r>
                    </w:p>
                    <w:p w14:paraId="13F344E3" w14:textId="28074C9B" w:rsidR="00B803D9" w:rsidRPr="00633BDF" w:rsidRDefault="00B803D9" w:rsidP="00C06AFC">
                      <w:pPr>
                        <w:pStyle w:val="af2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98047E">
        <w:rPr>
          <w:bCs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18B41B" wp14:editId="7CC21A4A">
                <wp:simplePos x="0" y="0"/>
                <wp:positionH relativeFrom="page">
                  <wp:posOffset>2312670</wp:posOffset>
                </wp:positionH>
                <wp:positionV relativeFrom="page">
                  <wp:posOffset>7124337</wp:posOffset>
                </wp:positionV>
                <wp:extent cx="3363505" cy="323850"/>
                <wp:effectExtent l="0" t="0" r="8890" b="190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35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16697" w14:textId="2E38DE27" w:rsidR="00B803D9" w:rsidRPr="00E035BC" w:rsidRDefault="00E035BC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35BC">
                              <w:rPr>
                                <w:rFonts w:ascii="Arial" w:hAnsi="Arial" w:cs="Arial"/>
                                <w:sz w:val="40"/>
                                <w:lang w:val="en-US"/>
                              </w:rPr>
                              <w:t>1307.531</w:t>
                            </w:r>
                            <w:r w:rsidR="00835AE2">
                              <w:rPr>
                                <w:rFonts w:ascii="Arial" w:hAnsi="Arial" w:cs="Arial"/>
                                <w:sz w:val="40"/>
                              </w:rPr>
                              <w:t>6</w:t>
                            </w:r>
                            <w:r w:rsidRPr="00E035BC">
                              <w:rPr>
                                <w:rFonts w:ascii="Arial" w:hAnsi="Arial" w:cs="Arial"/>
                                <w:sz w:val="40"/>
                                <w:lang w:val="en-US"/>
                              </w:rPr>
                              <w:t>0</w:t>
                            </w:r>
                            <w:r w:rsidR="00E25EE2">
                              <w:rPr>
                                <w:rFonts w:ascii="Arial" w:hAnsi="Arial" w:cs="Arial"/>
                                <w:sz w:val="40"/>
                                <w:lang w:val="en-US"/>
                              </w:rPr>
                              <w:t>0</w:t>
                            </w:r>
                            <w:r w:rsidRPr="00E035BC">
                              <w:rPr>
                                <w:rFonts w:ascii="Arial" w:hAnsi="Arial" w:cs="Arial"/>
                                <w:sz w:val="40"/>
                                <w:lang w:val="en-US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B41B" id="_x0000_s1030" type="#_x0000_t202" style="position:absolute;left:0;text-align:left;margin-left:182.1pt;margin-top:560.95pt;width:264.8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" stroked="f">
                <v:textbox style="mso-fit-shape-to-text:t" inset="0,0,0,0">
                  <w:txbxContent>
                    <w:p w14:paraId="6A316697" w14:textId="2E38DE27" w:rsidR="00B803D9" w:rsidRPr="00E035BC" w:rsidRDefault="00E035BC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 w:rsidRPr="00E035BC">
                        <w:rPr>
                          <w:rFonts w:ascii="Arial" w:hAnsi="Arial" w:cs="Arial"/>
                          <w:sz w:val="40"/>
                          <w:lang w:val="en-US"/>
                        </w:rPr>
                        <w:t>1307.531</w:t>
                      </w:r>
                      <w:r w:rsidR="00835AE2">
                        <w:rPr>
                          <w:rFonts w:ascii="Arial" w:hAnsi="Arial" w:cs="Arial"/>
                          <w:sz w:val="40"/>
                        </w:rPr>
                        <w:t>6</w:t>
                      </w:r>
                      <w:r w:rsidRPr="00E035BC">
                        <w:rPr>
                          <w:rFonts w:ascii="Arial" w:hAnsi="Arial" w:cs="Arial"/>
                          <w:sz w:val="40"/>
                          <w:lang w:val="en-US"/>
                        </w:rPr>
                        <w:t>0</w:t>
                      </w:r>
                      <w:r w:rsidR="00E25EE2">
                        <w:rPr>
                          <w:rFonts w:ascii="Arial" w:hAnsi="Arial" w:cs="Arial"/>
                          <w:sz w:val="40"/>
                          <w:lang w:val="en-US"/>
                        </w:rPr>
                        <w:t>0</w:t>
                      </w:r>
                      <w:r w:rsidRPr="00E035BC">
                        <w:rPr>
                          <w:rFonts w:ascii="Arial" w:hAnsi="Arial" w:cs="Arial"/>
                          <w:sz w:val="40"/>
                          <w:lang w:val="en-US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98047E">
        <w:rPr>
          <w:bCs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7788B6" wp14:editId="2DC48376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721C" w14:textId="64022816" w:rsidR="00B803D9" w:rsidRPr="00E035BC" w:rsidRDefault="00835AE2" w:rsidP="00835AE2">
                            <w:pPr>
                              <w:jc w:val="center"/>
                            </w:pPr>
                            <w:r>
                              <w:t>Технологии программирования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88B6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" filled="f" stroked="f">
                <v:textbox inset="0,0,0,0">
                  <w:txbxContent>
                    <w:p w14:paraId="7798721C" w14:textId="64022816" w:rsidR="00B803D9" w:rsidRPr="00E035BC" w:rsidRDefault="00835AE2" w:rsidP="00835AE2">
                      <w:pPr>
                        <w:jc w:val="center"/>
                      </w:pPr>
                      <w:r>
                        <w:t>Технологии программирования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98047E">
        <w:rPr>
          <w:bCs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F41B6F" wp14:editId="3DCD5BCC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58369" w14:textId="05324635"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D70816">
                              <w:rPr>
                                <w:noProof/>
                              </w:rPr>
                              <w:t>2022</w:t>
                            </w:r>
                            <w:r>
                              <w:fldChar w:fldCharType="end"/>
                            </w:r>
                          </w:p>
                          <w:p w14:paraId="176F444A" w14:textId="77777777"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1B6F"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" stroked="f">
                <v:textbox inset="1mm,1mm,1mm,1mm">
                  <w:txbxContent>
                    <w:p w14:paraId="7E658369" w14:textId="05324635"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D70816">
                        <w:rPr>
                          <w:noProof/>
                        </w:rPr>
                        <w:t>2022</w:t>
                      </w:r>
                      <w:r>
                        <w:fldChar w:fldCharType="end"/>
                      </w:r>
                    </w:p>
                    <w:p w14:paraId="176F444A" w14:textId="77777777"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98047E">
        <w:rPr>
          <w:bCs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477F39" wp14:editId="73E86693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94E79" w14:textId="7C5C9740" w:rsidR="00B803D9" w:rsidRPr="00646E78" w:rsidRDefault="00565D44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</w:pPr>
                            <w:r w:rsidRPr="00646E78">
                              <w:br/>
                            </w:r>
                            <w:r w:rsidR="00D70816">
                              <w:t>Регрессионное тестирование программного обеспечение</w:t>
                            </w:r>
                          </w:p>
                          <w:p w14:paraId="68743F5D" w14:textId="77777777" w:rsidR="00B803D9" w:rsidRPr="00646E78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7F3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" filled="f" stroked="f">
                <v:textbox inset="0,0,0,0">
                  <w:txbxContent>
                    <w:p w14:paraId="43E94E79" w14:textId="7C5C9740" w:rsidR="00B803D9" w:rsidRPr="00646E78" w:rsidRDefault="00565D44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</w:pPr>
                      <w:r w:rsidRPr="00646E78">
                        <w:br/>
                      </w:r>
                      <w:r w:rsidR="00D70816">
                        <w:t>Регрессионное тестирование программного обеспечение</w:t>
                      </w:r>
                    </w:p>
                    <w:p w14:paraId="68743F5D" w14:textId="77777777" w:rsidR="00B803D9" w:rsidRPr="00646E78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14:paraId="3E9D5B48" w14:textId="77777777" w:rsidR="00A77D0B" w:rsidRPr="0098047E" w:rsidRDefault="00A77D0B" w:rsidP="00C06AFC">
      <w:pPr>
        <w:pStyle w:val="a7"/>
        <w:rPr>
          <w:sz w:val="24"/>
        </w:rPr>
        <w:sectPr w:rsidR="00A77D0B" w:rsidRPr="0098047E" w:rsidSect="00EB5176">
          <w:footerReference w:type="default" r:id="rId8"/>
          <w:headerReference w:type="first" r:id="rId9"/>
          <w:footerReference w:type="first" r:id="rId10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14:paraId="35C3BA30" w14:textId="77777777" w:rsidR="00A77D0B" w:rsidRPr="0098047E" w:rsidRDefault="00A77D0B" w:rsidP="000162A5">
      <w:pPr>
        <w:pStyle w:val="aff3"/>
        <w:rPr>
          <w:sz w:val="24"/>
        </w:rPr>
      </w:pPr>
      <w:r w:rsidRPr="0098047E">
        <w:rPr>
          <w:sz w:val="24"/>
        </w:rPr>
        <w:lastRenderedPageBreak/>
        <w:t>Содержание</w:t>
      </w:r>
    </w:p>
    <w:p w14:paraId="1E95A9B3" w14:textId="323CBBE7" w:rsidR="00D70816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 w:rsidRPr="0098047E">
        <w:rPr>
          <w:sz w:val="24"/>
        </w:rPr>
        <w:fldChar w:fldCharType="begin"/>
      </w:r>
      <w:r w:rsidRPr="0098047E">
        <w:rPr>
          <w:sz w:val="24"/>
        </w:rPr>
        <w:instrText xml:space="preserve"> TOC \o "1-3" \h \z \u </w:instrText>
      </w:r>
      <w:r w:rsidRPr="0098047E">
        <w:rPr>
          <w:sz w:val="24"/>
        </w:rPr>
        <w:fldChar w:fldCharType="separate"/>
      </w:r>
      <w:hyperlink w:anchor="_Toc122669964" w:history="1">
        <w:r w:rsidR="00D70816" w:rsidRPr="0026603B">
          <w:rPr>
            <w:rStyle w:val="ab"/>
            <w:rFonts w:eastAsia="Times New Roman" w:cs="Times New Roman"/>
            <w:bCs/>
            <w:kern w:val="36"/>
            <w:lang w:eastAsia="ru-RU"/>
          </w:rPr>
          <w:t>1. Цель и задачи работы</w:t>
        </w:r>
        <w:r w:rsidR="00D70816">
          <w:rPr>
            <w:webHidden/>
          </w:rPr>
          <w:tab/>
        </w:r>
        <w:r w:rsidR="00D70816">
          <w:rPr>
            <w:webHidden/>
          </w:rPr>
          <w:fldChar w:fldCharType="begin"/>
        </w:r>
        <w:r w:rsidR="00D70816">
          <w:rPr>
            <w:webHidden/>
          </w:rPr>
          <w:instrText xml:space="preserve"> PAGEREF _Toc122669964 \h </w:instrText>
        </w:r>
        <w:r w:rsidR="00D70816">
          <w:rPr>
            <w:webHidden/>
          </w:rPr>
        </w:r>
        <w:r w:rsidR="00D70816">
          <w:rPr>
            <w:webHidden/>
          </w:rPr>
          <w:fldChar w:fldCharType="separate"/>
        </w:r>
        <w:r w:rsidR="00D70816">
          <w:rPr>
            <w:webHidden/>
          </w:rPr>
          <w:t>3</w:t>
        </w:r>
        <w:r w:rsidR="00D70816">
          <w:rPr>
            <w:webHidden/>
          </w:rPr>
          <w:fldChar w:fldCharType="end"/>
        </w:r>
      </w:hyperlink>
    </w:p>
    <w:p w14:paraId="6E9BEF8C" w14:textId="1121BFB2" w:rsidR="00D70816" w:rsidRDefault="00D70816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22669965" w:history="1">
        <w:r w:rsidRPr="0026603B">
          <w:rPr>
            <w:rStyle w:val="ab"/>
            <w:rFonts w:eastAsia="Times New Roman" w:cs="Times New Roman"/>
            <w:bCs/>
            <w:kern w:val="36"/>
            <w:lang w:eastAsia="ru-RU"/>
          </w:rPr>
          <w:t>2. Задание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_Toc122669965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41BE8D" w14:textId="4CA17796" w:rsidR="00D70816" w:rsidRDefault="00D70816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22669966" w:history="1">
        <w:r w:rsidRPr="0026603B">
          <w:rPr>
            <w:rStyle w:val="ab"/>
            <w:rFonts w:eastAsia="Times New Roman" w:cs="Times New Roman"/>
            <w:bCs/>
            <w:kern w:val="36"/>
            <w:lang w:eastAsia="ru-RU"/>
          </w:rPr>
          <w:t>4. 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_Toc122669966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8380841" w14:textId="713BE7D6" w:rsidR="00D70816" w:rsidRDefault="00D70816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22669967" w:history="1">
        <w:r w:rsidRPr="0026603B">
          <w:rPr>
            <w:rStyle w:val="ab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_Toc122669967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7A4A1D9" w14:textId="28A18825" w:rsidR="005525DF" w:rsidRPr="0098047E" w:rsidRDefault="00A77D0B" w:rsidP="005525DF">
      <w:pPr>
        <w:rPr>
          <w:rStyle w:val="afd"/>
          <w:sz w:val="24"/>
          <w:szCs w:val="20"/>
        </w:rPr>
      </w:pPr>
      <w:r w:rsidRPr="0098047E">
        <w:rPr>
          <w:b/>
          <w:bCs/>
          <w:sz w:val="24"/>
        </w:rPr>
        <w:fldChar w:fldCharType="end"/>
      </w:r>
      <w:r w:rsidR="005525DF" w:rsidRPr="0098047E">
        <w:rPr>
          <w:rStyle w:val="afd"/>
          <w:sz w:val="24"/>
        </w:rPr>
        <w:br w:type="page"/>
      </w:r>
    </w:p>
    <w:p w14:paraId="6AAC2515" w14:textId="77777777" w:rsidR="00D70816" w:rsidRDefault="00D70816" w:rsidP="00D70816">
      <w:pPr>
        <w:keepNext/>
        <w:tabs>
          <w:tab w:val="left" w:pos="1276"/>
        </w:tabs>
        <w:suppressAutoHyphens/>
        <w:spacing w:line="360" w:lineRule="auto"/>
        <w:ind w:firstLine="709"/>
        <w:jc w:val="both"/>
        <w:outlineLvl w:val="0"/>
        <w:rPr>
          <w:rFonts w:eastAsia="Times New Roman" w:cs="Times New Roman"/>
          <w:b/>
          <w:bCs/>
          <w:color w:val="000000"/>
          <w:kern w:val="36"/>
          <w:lang w:eastAsia="ru-RU"/>
        </w:rPr>
      </w:pPr>
      <w:bookmarkStart w:id="0" w:name="_Toc120127286"/>
      <w:bookmarkStart w:id="1" w:name="_Toc122669964"/>
      <w:r>
        <w:rPr>
          <w:rFonts w:eastAsia="Times New Roman" w:cs="Times New Roman"/>
          <w:b/>
          <w:bCs/>
          <w:color w:val="000000"/>
          <w:kern w:val="36"/>
          <w:lang w:eastAsia="ru-RU"/>
        </w:rPr>
        <w:lastRenderedPageBreak/>
        <w:t>1. Цель и задачи работы</w:t>
      </w:r>
      <w:bookmarkEnd w:id="0"/>
      <w:bookmarkEnd w:id="1"/>
    </w:p>
    <w:p w14:paraId="691782F9" w14:textId="77777777" w:rsidR="00D70816" w:rsidRDefault="00D70816" w:rsidP="00D7081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Цель работы</w:t>
      </w:r>
      <w:r w:rsidRPr="00051813">
        <w:rPr>
          <w:rFonts w:eastAsia="Times New Roman" w:cs="Times New Roman"/>
          <w:lang w:eastAsia="ru-RU"/>
        </w:rPr>
        <w:t xml:space="preserve">: </w:t>
      </w:r>
      <w:r w:rsidRPr="00AF7E3E">
        <w:rPr>
          <w:rFonts w:eastAsia="Times New Roman" w:cs="Times New Roman"/>
          <w:lang w:eastAsia="ru-RU"/>
        </w:rPr>
        <w:t>изучение принципов регрессионного тестирования программного обеспечения.</w:t>
      </w:r>
    </w:p>
    <w:p w14:paraId="46087D52" w14:textId="77777777" w:rsidR="00D70816" w:rsidRDefault="00D70816" w:rsidP="00D7081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 w:cs="Times New Roman"/>
          <w:bCs/>
          <w:iCs/>
          <w:lang w:eastAsia="ru-RU"/>
        </w:rPr>
      </w:pPr>
      <w:r>
        <w:rPr>
          <w:rFonts w:eastAsia="Times New Roman" w:cs="Times New Roman"/>
          <w:bCs/>
          <w:iCs/>
          <w:lang w:eastAsia="ru-RU"/>
        </w:rPr>
        <w:t>Задачи работы:</w:t>
      </w:r>
    </w:p>
    <w:p w14:paraId="4EBC9E16" w14:textId="77777777" w:rsidR="00D70816" w:rsidRDefault="00D70816" w:rsidP="00D70816">
      <w:pPr>
        <w:tabs>
          <w:tab w:val="left" w:pos="900"/>
        </w:tabs>
        <w:autoSpaceDE w:val="0"/>
        <w:autoSpaceDN w:val="0"/>
        <w:adjustRightInd w:val="0"/>
        <w:spacing w:line="360" w:lineRule="auto"/>
        <w:ind w:left="709" w:hanging="709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– изучить принципы регрессионного тестирования;</w:t>
      </w:r>
    </w:p>
    <w:p w14:paraId="35099007" w14:textId="77777777" w:rsidR="00D70816" w:rsidRDefault="00D70816" w:rsidP="00D70816">
      <w:pPr>
        <w:tabs>
          <w:tab w:val="left" w:pos="900"/>
        </w:tabs>
        <w:autoSpaceDE w:val="0"/>
        <w:autoSpaceDN w:val="0"/>
        <w:adjustRightInd w:val="0"/>
        <w:spacing w:line="360" w:lineRule="auto"/>
        <w:ind w:left="709" w:hanging="709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– разработать систему тестов программ;</w:t>
      </w:r>
    </w:p>
    <w:p w14:paraId="4AE734CF" w14:textId="77777777" w:rsidR="00D70816" w:rsidRDefault="00D70816" w:rsidP="00D70816">
      <w:pPr>
        <w:tabs>
          <w:tab w:val="left" w:pos="900"/>
        </w:tabs>
        <w:autoSpaceDE w:val="0"/>
        <w:autoSpaceDN w:val="0"/>
        <w:adjustRightInd w:val="0"/>
        <w:spacing w:line="360" w:lineRule="auto"/>
        <w:ind w:left="709" w:hanging="709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– составить и защитить отчет.</w:t>
      </w:r>
    </w:p>
    <w:p w14:paraId="22E1C1FE" w14:textId="77777777" w:rsidR="00D70816" w:rsidRDefault="00D70816" w:rsidP="00D70816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 w:type="page"/>
      </w:r>
    </w:p>
    <w:p w14:paraId="49DBEA1D" w14:textId="77777777" w:rsidR="00D70816" w:rsidRDefault="00D70816" w:rsidP="00D70816">
      <w:pPr>
        <w:keepNext/>
        <w:tabs>
          <w:tab w:val="left" w:pos="1276"/>
        </w:tabs>
        <w:suppressAutoHyphens/>
        <w:spacing w:line="360" w:lineRule="auto"/>
        <w:ind w:firstLine="709"/>
        <w:jc w:val="both"/>
        <w:outlineLvl w:val="0"/>
        <w:rPr>
          <w:rFonts w:eastAsia="Times New Roman" w:cs="Times New Roman"/>
          <w:b/>
          <w:bCs/>
          <w:color w:val="000000"/>
          <w:kern w:val="36"/>
          <w:lang w:eastAsia="ru-RU"/>
        </w:rPr>
      </w:pPr>
      <w:bookmarkStart w:id="2" w:name="_Toc120127287"/>
      <w:bookmarkStart w:id="3" w:name="_Toc122669965"/>
      <w:r>
        <w:rPr>
          <w:rFonts w:eastAsia="Times New Roman" w:cs="Times New Roman"/>
          <w:b/>
          <w:bCs/>
          <w:color w:val="000000"/>
          <w:kern w:val="36"/>
          <w:lang w:eastAsia="ru-RU"/>
        </w:rPr>
        <w:lastRenderedPageBreak/>
        <w:t>2. Задание 1</w:t>
      </w:r>
      <w:bookmarkEnd w:id="2"/>
      <w:bookmarkEnd w:id="3"/>
    </w:p>
    <w:p w14:paraId="14B14742" w14:textId="77777777" w:rsidR="00D70816" w:rsidRDefault="00D70816" w:rsidP="00D70816">
      <w:pPr>
        <w:spacing w:line="360" w:lineRule="auto"/>
        <w:ind w:firstLine="709"/>
        <w:jc w:val="both"/>
        <w:rPr>
          <w:rFonts w:cs="Times New Roman"/>
        </w:rPr>
      </w:pPr>
      <w:r w:rsidRPr="00AF7E3E">
        <w:rPr>
          <w:rFonts w:cs="Times New Roman"/>
        </w:rPr>
        <w:t>Создать плеер с возможностью старт/стоп. Добавить новую функцию пауза/продолжение. Проверить на наличие ошибок, если есть исправить. Добавить любую функцию, так же проверить на наличие ошибок.</w:t>
      </w:r>
    </w:p>
    <w:p w14:paraId="700777F4" w14:textId="77777777" w:rsidR="00D70816" w:rsidRDefault="00D70816" w:rsidP="00D70816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1.</w:t>
      </w:r>
    </w:p>
    <w:p w14:paraId="6991C8B2" w14:textId="77777777" w:rsidR="00D70816" w:rsidRDefault="00D70816" w:rsidP="00D70816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Код</w:t>
      </w:r>
      <w:r w:rsidRPr="008F3FB2">
        <w:rPr>
          <w:rFonts w:cs="Times New Roman"/>
          <w:lang w:val="en-US"/>
        </w:rPr>
        <w:t xml:space="preserve"> </w:t>
      </w:r>
      <w:r>
        <w:rPr>
          <w:rFonts w:cs="Times New Roman"/>
        </w:rPr>
        <w:t>программы представлен ниже.</w:t>
      </w:r>
    </w:p>
    <w:p w14:paraId="136991EF" w14:textId="1C9B4C16" w:rsidR="00D70816" w:rsidRDefault="00D70816" w:rsidP="00D70816">
      <w:pPr>
        <w:pStyle w:val="af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0635AE7" wp14:editId="5EA32842">
            <wp:extent cx="288544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934" t="47161" r="32977" b="37522"/>
                    <a:stretch/>
                  </pic:blipFill>
                  <pic:spPr bwMode="auto">
                    <a:xfrm>
                      <a:off x="0" y="0"/>
                      <a:ext cx="2902527" cy="108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B579" w14:textId="384FA393" w:rsidR="00D70816" w:rsidRPr="00D70816" w:rsidRDefault="00D70816" w:rsidP="00D70816">
      <w:pPr>
        <w:pStyle w:val="a5"/>
        <w:rPr>
          <w:lang w:val="en-US"/>
        </w:rPr>
      </w:pPr>
      <w:r>
        <w:t xml:space="preserve">- </w:t>
      </w:r>
      <w:r>
        <w:rPr>
          <w:szCs w:val="28"/>
        </w:rPr>
        <w:t>результат работы программы</w:t>
      </w:r>
    </w:p>
    <w:p w14:paraId="54103831" w14:textId="77777777" w:rsidR="00D70816" w:rsidRPr="00D70816" w:rsidRDefault="00D70816" w:rsidP="00D70816">
      <w:pPr>
        <w:pStyle w:val="af9"/>
        <w:rPr>
          <w:noProof/>
          <w:lang w:val="ru-RU"/>
        </w:rPr>
      </w:pPr>
      <w:r w:rsidRPr="005656AF">
        <w:rPr>
          <w:noProof/>
        </w:rPr>
        <w:t>from</w:t>
      </w:r>
      <w:r w:rsidRPr="00D70816">
        <w:rPr>
          <w:noProof/>
          <w:lang w:val="ru-RU"/>
        </w:rPr>
        <w:t xml:space="preserve"> </w:t>
      </w:r>
      <w:r w:rsidRPr="005656AF">
        <w:rPr>
          <w:noProof/>
        </w:rPr>
        <w:t>tkinter</w:t>
      </w:r>
      <w:r w:rsidRPr="00D70816">
        <w:rPr>
          <w:noProof/>
          <w:lang w:val="ru-RU"/>
        </w:rPr>
        <w:t xml:space="preserve"> </w:t>
      </w:r>
      <w:r w:rsidRPr="005656AF">
        <w:rPr>
          <w:noProof/>
        </w:rPr>
        <w:t>import</w:t>
      </w:r>
      <w:r w:rsidRPr="00D70816">
        <w:rPr>
          <w:noProof/>
          <w:lang w:val="ru-RU"/>
        </w:rPr>
        <w:t xml:space="preserve"> *</w:t>
      </w:r>
    </w:p>
    <w:p w14:paraId="0D489CC0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from tkinter import filedialog</w:t>
      </w:r>
    </w:p>
    <w:p w14:paraId="35B22946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from pygame import mixer</w:t>
      </w:r>
    </w:p>
    <w:p w14:paraId="0EE62CC3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class MusicPlayer:</w:t>
      </w:r>
    </w:p>
    <w:p w14:paraId="2F4FEF83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def __init__(self, window ):</w:t>
      </w:r>
    </w:p>
    <w:p w14:paraId="28A430AF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window.geometry('320x100'); window.title('Iris Player'); window.resizable(0,0)</w:t>
      </w:r>
    </w:p>
    <w:p w14:paraId="3DEC76FA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Load = Button(window, text = 'Load',  width = 10, font = ('Times', 10), command = self.load)</w:t>
      </w:r>
    </w:p>
    <w:p w14:paraId="339D20A6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Play = Button(window, text = 'Play',  width = 10,font = ('Times', 10), command = self.play)</w:t>
      </w:r>
    </w:p>
    <w:p w14:paraId="2DFA5340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Cont= Button(window, text = 'Continue',  width = 10,font = ('Times', 10), command = self.cont)</w:t>
      </w:r>
    </w:p>
    <w:p w14:paraId="77589B02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Pause = Button(window,text = 'Pause',  width = 10, font = ('Times', 10), command = self.pause)</w:t>
      </w:r>
    </w:p>
    <w:p w14:paraId="1D3F96FC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Stop = Button(window ,text = 'Stop',  width = 10, font = ('Times', 10), command = self.stop)</w:t>
      </w:r>
    </w:p>
    <w:p w14:paraId="2B9013BF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Load.place(x=0,y=20);Play.place(x=110,y=20);Pause.place(x=220,y=20);Stop.place(x=0,y=60);Cont.place(x=220,y=60)</w:t>
      </w:r>
    </w:p>
    <w:p w14:paraId="515243D4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self.music_file = False</w:t>
      </w:r>
    </w:p>
    <w:p w14:paraId="5C00F3C1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self.playing_state = False</w:t>
      </w:r>
    </w:p>
    <w:p w14:paraId="2B9427DA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def load(self):</w:t>
      </w:r>
    </w:p>
    <w:p w14:paraId="6DC9AFE2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self.music_file = filedialog.askopenfilename()</w:t>
      </w:r>
    </w:p>
    <w:p w14:paraId="6D6D5B33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def play(self):</w:t>
      </w:r>
    </w:p>
    <w:p w14:paraId="17509529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if self.music_file:</w:t>
      </w:r>
    </w:p>
    <w:p w14:paraId="09771373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mixer.init()</w:t>
      </w:r>
    </w:p>
    <w:p w14:paraId="3831D62E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mixer.music.load(self.music_file)</w:t>
      </w:r>
    </w:p>
    <w:p w14:paraId="6AF26D6A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mixer.music.play()</w:t>
      </w:r>
    </w:p>
    <w:p w14:paraId="715C5904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def pause(self):</w:t>
      </w:r>
    </w:p>
    <w:p w14:paraId="7ECFE2AA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if not self.playing_state:</w:t>
      </w:r>
    </w:p>
    <w:p w14:paraId="08378979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mixer.music.pause()</w:t>
      </w:r>
    </w:p>
    <w:p w14:paraId="55A1A838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self.playing_state=True</w:t>
      </w:r>
    </w:p>
    <w:p w14:paraId="35BF4E33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lastRenderedPageBreak/>
        <w:t>        else:</w:t>
      </w:r>
    </w:p>
    <w:p w14:paraId="0727DCE9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mixer.music.unpause()</w:t>
      </w:r>
    </w:p>
    <w:p w14:paraId="1F529D14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self.playing_state = False</w:t>
      </w:r>
    </w:p>
    <w:p w14:paraId="3F60D837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def stop(self):</w:t>
      </w:r>
    </w:p>
    <w:p w14:paraId="0153888E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mixer.music.stop()</w:t>
      </w:r>
    </w:p>
    <w:p w14:paraId="7CAA6981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def cont(self):</w:t>
      </w:r>
    </w:p>
    <w:p w14:paraId="309E635D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if not self.playing_state:</w:t>
      </w:r>
    </w:p>
    <w:p w14:paraId="4756C292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mixer.music.pause()</w:t>
      </w:r>
    </w:p>
    <w:p w14:paraId="6673486F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self.playing_state=True</w:t>
      </w:r>
    </w:p>
    <w:p w14:paraId="6FAEABA7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else:</w:t>
      </w:r>
    </w:p>
    <w:p w14:paraId="1AFC2400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mixer.music.unpause()</w:t>
      </w:r>
    </w:p>
    <w:p w14:paraId="55FDD111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            self.playing_state = False</w:t>
      </w:r>
    </w:p>
    <w:p w14:paraId="054A5471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root = Tk()</w:t>
      </w:r>
    </w:p>
    <w:p w14:paraId="0F962FAC" w14:textId="77777777" w:rsidR="00D70816" w:rsidRPr="005656AF" w:rsidRDefault="00D70816" w:rsidP="00D70816">
      <w:pPr>
        <w:pStyle w:val="af9"/>
        <w:rPr>
          <w:noProof/>
        </w:rPr>
      </w:pPr>
      <w:r w:rsidRPr="005656AF">
        <w:rPr>
          <w:noProof/>
        </w:rPr>
        <w:t>app= MusicPlayer(root)</w:t>
      </w:r>
    </w:p>
    <w:p w14:paraId="0FAF8AF1" w14:textId="77777777" w:rsidR="00D70816" w:rsidRPr="00D70816" w:rsidRDefault="00D70816" w:rsidP="00D70816">
      <w:pPr>
        <w:pStyle w:val="af9"/>
        <w:rPr>
          <w:noProof/>
          <w:lang w:val="ru-RU"/>
        </w:rPr>
      </w:pPr>
      <w:r w:rsidRPr="005656AF">
        <w:rPr>
          <w:noProof/>
        </w:rPr>
        <w:t>root</w:t>
      </w:r>
      <w:r w:rsidRPr="00D70816">
        <w:rPr>
          <w:noProof/>
          <w:lang w:val="ru-RU"/>
        </w:rPr>
        <w:t>.</w:t>
      </w:r>
      <w:r w:rsidRPr="005656AF">
        <w:rPr>
          <w:noProof/>
        </w:rPr>
        <w:t>mainloop</w:t>
      </w:r>
      <w:r w:rsidRPr="00D70816">
        <w:rPr>
          <w:noProof/>
          <w:lang w:val="ru-RU"/>
        </w:rPr>
        <w:t>()</w:t>
      </w:r>
    </w:p>
    <w:p w14:paraId="5C71EE88" w14:textId="77777777" w:rsidR="00D70816" w:rsidRDefault="00D70816" w:rsidP="00D70816">
      <w:pPr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В первой версии программы были добавлены стандартные функции, была выявлена ошибка с остановкой программы на кнопку «Стоп», не происходила остановка песни.</w:t>
      </w:r>
    </w:p>
    <w:p w14:paraId="19D8ACFA" w14:textId="77777777" w:rsidR="00D70816" w:rsidRDefault="00D70816" w:rsidP="00D70816">
      <w:pPr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Результаты представлены в таблице 1.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815"/>
        <w:gridCol w:w="1370"/>
        <w:gridCol w:w="2260"/>
        <w:gridCol w:w="2186"/>
        <w:gridCol w:w="1269"/>
      </w:tblGrid>
      <w:tr w:rsidR="00D70816" w:rsidRPr="008E5075" w14:paraId="0726A693" w14:textId="77777777" w:rsidTr="00E70274">
        <w:trPr>
          <w:trHeight w:val="300"/>
          <w:jc w:val="center"/>
        </w:trPr>
        <w:tc>
          <w:tcPr>
            <w:tcW w:w="7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870B6EF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Плеер v1</w:t>
            </w:r>
          </w:p>
        </w:tc>
      </w:tr>
      <w:tr w:rsidR="00D70816" w:rsidRPr="008E5075" w14:paraId="5EAFDAF9" w14:textId="77777777" w:rsidTr="00E70274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0E45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№ п/п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681A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Тест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F6AD0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17E56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Реакция программы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87BBD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Вывод</w:t>
            </w:r>
          </w:p>
        </w:tc>
      </w:tr>
      <w:tr w:rsidR="00D70816" w:rsidRPr="008E5075" w14:paraId="794636A9" w14:textId="77777777" w:rsidTr="00E7027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7014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87F24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play</w:t>
            </w:r>
            <w:proofErr w:type="spellEnd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253AE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Начало проигрывания песни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11E9E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Начало проигрывания песни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05628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E5075" w14:paraId="097B8DAE" w14:textId="77777777" w:rsidTr="00E7027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F472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876B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pause</w:t>
            </w:r>
            <w:proofErr w:type="spellEnd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0CAB7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 проигрывания песни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CD2F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 проигрывания песни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6F4C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E5075" w14:paraId="6400CDC2" w14:textId="77777777" w:rsidTr="00E70274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023B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9037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stop</w:t>
            </w:r>
            <w:proofErr w:type="spellEnd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24E59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Прекращение проигрывания песни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60EF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Прекращение проигрывание песни не происходит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777EE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Не успешно</w:t>
            </w:r>
          </w:p>
        </w:tc>
      </w:tr>
    </w:tbl>
    <w:p w14:paraId="0DE285B0" w14:textId="77777777" w:rsidR="00D70816" w:rsidRDefault="00D70816" w:rsidP="00D70816">
      <w:pPr>
        <w:jc w:val="center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>Таблица 1 - первая версия плеера</w:t>
      </w:r>
    </w:p>
    <w:p w14:paraId="462F6E3B" w14:textId="77777777" w:rsidR="00D70816" w:rsidRDefault="00D70816" w:rsidP="00D70816">
      <w:pPr>
        <w:spacing w:line="360" w:lineRule="auto"/>
        <w:ind w:firstLine="709"/>
        <w:jc w:val="both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>Во второй версии были исправлены предыдущие ошибки, была добавлена новая функция - продолжение на кнопку «</w:t>
      </w:r>
      <w:r>
        <w:rPr>
          <w:rFonts w:eastAsia="Times New Roman" w:cs="Times New Roman"/>
          <w:color w:val="000000"/>
          <w:kern w:val="36"/>
          <w:lang w:val="en-US" w:eastAsia="ru-RU"/>
        </w:rPr>
        <w:t>continue</w:t>
      </w:r>
      <w:r>
        <w:rPr>
          <w:rFonts w:eastAsia="Times New Roman" w:cs="Times New Roman"/>
          <w:color w:val="000000"/>
          <w:kern w:val="36"/>
          <w:lang w:eastAsia="ru-RU"/>
        </w:rPr>
        <w:t>», была выявлена ошибка с продолжением песни на эту кнопку.</w:t>
      </w:r>
    </w:p>
    <w:p w14:paraId="26F80C3C" w14:textId="592E8255" w:rsidR="00D70816" w:rsidRDefault="00D70816" w:rsidP="00D70816">
      <w:pPr>
        <w:spacing w:line="360" w:lineRule="auto"/>
        <w:ind w:firstLine="709"/>
        <w:jc w:val="both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>Результаты представлены в таблице 2.</w:t>
      </w:r>
    </w:p>
    <w:p w14:paraId="14FA2494" w14:textId="6734455F" w:rsidR="00D70816" w:rsidRDefault="00D70816" w:rsidP="00D70816">
      <w:pPr>
        <w:ind w:firstLine="709"/>
        <w:jc w:val="both"/>
        <w:rPr>
          <w:rFonts w:eastAsia="Times New Roman" w:cs="Times New Roman"/>
          <w:color w:val="000000"/>
          <w:kern w:val="36"/>
          <w:lang w:eastAsia="ru-RU"/>
        </w:rPr>
      </w:pPr>
    </w:p>
    <w:p w14:paraId="5B564CBD" w14:textId="18CAD8D6" w:rsidR="00D70816" w:rsidRDefault="00D70816" w:rsidP="00D70816">
      <w:pPr>
        <w:ind w:firstLine="709"/>
        <w:jc w:val="both"/>
        <w:rPr>
          <w:rFonts w:eastAsia="Times New Roman" w:cs="Times New Roman"/>
          <w:color w:val="000000"/>
          <w:kern w:val="36"/>
          <w:lang w:eastAsia="ru-RU"/>
        </w:rPr>
      </w:pPr>
    </w:p>
    <w:p w14:paraId="38ED4BFB" w14:textId="0288A58B" w:rsidR="00D70816" w:rsidRDefault="00D70816" w:rsidP="00D70816">
      <w:pPr>
        <w:ind w:firstLine="709"/>
        <w:jc w:val="both"/>
        <w:rPr>
          <w:rFonts w:eastAsia="Times New Roman" w:cs="Times New Roman"/>
          <w:color w:val="000000"/>
          <w:kern w:val="36"/>
          <w:lang w:eastAsia="ru-RU"/>
        </w:rPr>
      </w:pPr>
    </w:p>
    <w:p w14:paraId="4F43724D" w14:textId="77777777" w:rsidR="00D70816" w:rsidRPr="008E5075" w:rsidRDefault="00D70816" w:rsidP="00D70816">
      <w:pPr>
        <w:ind w:firstLine="709"/>
        <w:jc w:val="both"/>
        <w:rPr>
          <w:rFonts w:eastAsia="Times New Roman" w:cs="Times New Roman"/>
          <w:color w:val="000000"/>
          <w:kern w:val="36"/>
          <w:lang w:eastAsia="ru-RU"/>
        </w:rPr>
      </w:pP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700"/>
        <w:gridCol w:w="1720"/>
        <w:gridCol w:w="2400"/>
        <w:gridCol w:w="2260"/>
        <w:gridCol w:w="1300"/>
      </w:tblGrid>
      <w:tr w:rsidR="00D70816" w:rsidRPr="008E5075" w14:paraId="26BA4AD5" w14:textId="77777777" w:rsidTr="00E70274">
        <w:trPr>
          <w:trHeight w:val="300"/>
          <w:jc w:val="center"/>
        </w:trPr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59FFE1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Плеер с функцией продолжение v2</w:t>
            </w:r>
          </w:p>
        </w:tc>
      </w:tr>
      <w:tr w:rsidR="00D70816" w:rsidRPr="008E5075" w14:paraId="4AB15892" w14:textId="77777777" w:rsidTr="00E70274">
        <w:trPr>
          <w:trHeight w:val="6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9D07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№ п/п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F29B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Тест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EEB7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A41F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Реакция программы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F13C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Вывод</w:t>
            </w:r>
          </w:p>
        </w:tc>
      </w:tr>
      <w:tr w:rsidR="00D70816" w:rsidRPr="008E5075" w14:paraId="5D8C735F" w14:textId="77777777" w:rsidTr="00E70274">
        <w:trPr>
          <w:trHeight w:val="9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FC7B6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4F75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play</w:t>
            </w:r>
            <w:proofErr w:type="spellEnd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1A23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Начало проигрывания песни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9A5C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Начало проигрывания песни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7BFF9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E5075" w14:paraId="23172F6E" w14:textId="77777777" w:rsidTr="00E70274">
        <w:trPr>
          <w:trHeight w:val="9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DB06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7B60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pause</w:t>
            </w:r>
            <w:proofErr w:type="spellEnd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EF802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 проигрывания песни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07F2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 проигрывания песни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690A1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E5075" w14:paraId="790812FF" w14:textId="77777777" w:rsidTr="00E70274">
        <w:trPr>
          <w:trHeight w:val="12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589D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6E15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stop</w:t>
            </w:r>
            <w:proofErr w:type="spellEnd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D673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Прекращение проигрывания песни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C3CF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Прекращение проигрывание песни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A15C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E5075" w14:paraId="2BEBA8C2" w14:textId="77777777" w:rsidTr="00E70274">
        <w:trPr>
          <w:trHeight w:val="9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B2E7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21E7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continue</w:t>
            </w:r>
            <w:proofErr w:type="spellEnd"/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A0E5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Продолжение проигрывание песни с того же места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1BF9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Проигрывание песни с самого начала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14CC" w14:textId="77777777" w:rsidR="00D70816" w:rsidRPr="008E5075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075">
              <w:rPr>
                <w:rFonts w:ascii="Calibri" w:eastAsia="Times New Roman" w:hAnsi="Calibri" w:cs="Calibri"/>
                <w:color w:val="000000"/>
                <w:lang w:eastAsia="ru-RU"/>
              </w:rPr>
              <w:t>Не успешно</w:t>
            </w:r>
          </w:p>
        </w:tc>
      </w:tr>
    </w:tbl>
    <w:p w14:paraId="0AB5DB5E" w14:textId="77777777" w:rsidR="00D70816" w:rsidRDefault="00D70816" w:rsidP="00D70816">
      <w:pPr>
        <w:jc w:val="center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>Таблица 2 - вторая версия плеера</w:t>
      </w:r>
    </w:p>
    <w:p w14:paraId="7DAD6429" w14:textId="77777777" w:rsidR="00D70816" w:rsidRDefault="00D70816" w:rsidP="00D70816">
      <w:pPr>
        <w:spacing w:line="360" w:lineRule="auto"/>
        <w:jc w:val="both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ab/>
        <w:t>В третьей версии были исправлены предыдущие ошибки, была добавлена новая функция - загрузка определенных песен из папки, была выявлена ошибка с загрузкой песен на кнопку «</w:t>
      </w:r>
      <w:r>
        <w:rPr>
          <w:rFonts w:eastAsia="Times New Roman" w:cs="Times New Roman"/>
          <w:color w:val="000000"/>
          <w:kern w:val="36"/>
          <w:lang w:val="en-US" w:eastAsia="ru-RU"/>
        </w:rPr>
        <w:t>Load</w:t>
      </w:r>
      <w:r>
        <w:rPr>
          <w:rFonts w:eastAsia="Times New Roman" w:cs="Times New Roman"/>
          <w:color w:val="000000"/>
          <w:kern w:val="36"/>
          <w:lang w:eastAsia="ru-RU"/>
        </w:rPr>
        <w:t>»</w:t>
      </w:r>
      <w:r w:rsidRPr="008F3FB2">
        <w:rPr>
          <w:rFonts w:eastAsia="Times New Roman" w:cs="Times New Roman"/>
          <w:color w:val="000000"/>
          <w:kern w:val="36"/>
          <w:lang w:eastAsia="ru-RU"/>
        </w:rPr>
        <w:t>.</w:t>
      </w:r>
    </w:p>
    <w:p w14:paraId="7FE86FE1" w14:textId="77777777" w:rsidR="00D70816" w:rsidRDefault="00D70816" w:rsidP="00D70816">
      <w:pPr>
        <w:spacing w:line="360" w:lineRule="auto"/>
        <w:jc w:val="both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ab/>
        <w:t>Результаты представлены в таблице 3.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783"/>
        <w:gridCol w:w="1446"/>
        <w:gridCol w:w="2260"/>
        <w:gridCol w:w="2143"/>
        <w:gridCol w:w="1269"/>
      </w:tblGrid>
      <w:tr w:rsidR="00D70816" w:rsidRPr="008F3FB2" w14:paraId="3F953607" w14:textId="77777777" w:rsidTr="00E70274">
        <w:trPr>
          <w:trHeight w:val="300"/>
          <w:jc w:val="center"/>
        </w:trPr>
        <w:tc>
          <w:tcPr>
            <w:tcW w:w="7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18F5AA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Плеер с новой функцией v3</w:t>
            </w:r>
          </w:p>
        </w:tc>
      </w:tr>
      <w:tr w:rsidR="00D70816" w:rsidRPr="008F3FB2" w14:paraId="6C8F5C2B" w14:textId="77777777" w:rsidTr="00E70274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67804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№ п/п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2A9C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Тест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97DC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0B00F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Реакция программы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00D2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Вывод</w:t>
            </w:r>
          </w:p>
        </w:tc>
      </w:tr>
      <w:tr w:rsidR="00D70816" w:rsidRPr="008F3FB2" w14:paraId="1C8E722B" w14:textId="77777777" w:rsidTr="00E7027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BC54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D323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play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996A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Начало проигрывания песни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5E15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Начало проигрывания песни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3F05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F3FB2" w14:paraId="0EF49F08" w14:textId="77777777" w:rsidTr="00E7027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9CD0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8C16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pause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0E7F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 проигрывания песни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9E432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 проигрывания песни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25A3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F3FB2" w14:paraId="060481F6" w14:textId="77777777" w:rsidTr="00E7027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5ADF4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3E62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stop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2026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Прекращение проигрывания песни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3707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Прекращение проигрывание песни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16F5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F3FB2" w14:paraId="1DE7B10E" w14:textId="77777777" w:rsidTr="00E70274">
        <w:trPr>
          <w:trHeight w:val="1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5C62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70747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continue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EE305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Продолжение проигрывание песни с того же места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0171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Продолжение проигрывание песни с того же места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48F6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F3FB2" w14:paraId="4084D0AB" w14:textId="77777777" w:rsidTr="00E7027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01597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2D57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Load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3EEB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Загрузка определенного трека из папки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8ED1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Ошибка: не удалось найти файл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D2C6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Не успешно</w:t>
            </w:r>
          </w:p>
        </w:tc>
      </w:tr>
    </w:tbl>
    <w:p w14:paraId="424608B0" w14:textId="77777777" w:rsidR="00D70816" w:rsidRDefault="00D70816" w:rsidP="00D70816">
      <w:pPr>
        <w:jc w:val="center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>Таблица 3 - третья версия плеера</w:t>
      </w:r>
    </w:p>
    <w:p w14:paraId="13C8163E" w14:textId="77777777" w:rsidR="00D70816" w:rsidRDefault="00D70816" w:rsidP="00D70816">
      <w:pPr>
        <w:spacing w:line="360" w:lineRule="auto"/>
        <w:jc w:val="both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ab/>
        <w:t>В четвертой версии были исправлены предыдущие ошибки, больше ошибок выявлено не было.</w:t>
      </w:r>
    </w:p>
    <w:p w14:paraId="7E09F4E1" w14:textId="77777777" w:rsidR="00D70816" w:rsidRDefault="00D70816" w:rsidP="00D70816">
      <w:pPr>
        <w:spacing w:line="360" w:lineRule="auto"/>
        <w:jc w:val="both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ab/>
        <w:t>Результаты представлены в таблице 4.</w:t>
      </w:r>
    </w:p>
    <w:p w14:paraId="5F0449F5" w14:textId="77777777" w:rsidR="00D70816" w:rsidRDefault="00D70816" w:rsidP="00D70816">
      <w:pPr>
        <w:jc w:val="both"/>
        <w:rPr>
          <w:rFonts w:eastAsia="Times New Roman" w:cs="Times New Roman"/>
          <w:color w:val="000000"/>
          <w:kern w:val="36"/>
          <w:lang w:eastAsia="ru-RU"/>
        </w:rPr>
      </w:pPr>
    </w:p>
    <w:tbl>
      <w:tblPr>
        <w:tblW w:w="8259" w:type="dxa"/>
        <w:jc w:val="center"/>
        <w:tblLook w:val="04A0" w:firstRow="1" w:lastRow="0" w:firstColumn="1" w:lastColumn="0" w:noHBand="0" w:noVBand="1"/>
      </w:tblPr>
      <w:tblGrid>
        <w:gridCol w:w="689"/>
        <w:gridCol w:w="1694"/>
        <w:gridCol w:w="2365"/>
        <w:gridCol w:w="2227"/>
        <w:gridCol w:w="1284"/>
      </w:tblGrid>
      <w:tr w:rsidR="00D70816" w:rsidRPr="008F3FB2" w14:paraId="13F04436" w14:textId="77777777" w:rsidTr="00E70274">
        <w:trPr>
          <w:trHeight w:val="159"/>
          <w:jc w:val="center"/>
        </w:trPr>
        <w:tc>
          <w:tcPr>
            <w:tcW w:w="82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2961D56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Плеер без ошибок v4</w:t>
            </w:r>
          </w:p>
        </w:tc>
      </w:tr>
      <w:tr w:rsidR="00D70816" w:rsidRPr="008F3FB2" w14:paraId="771D2C6F" w14:textId="77777777" w:rsidTr="00E70274">
        <w:trPr>
          <w:trHeight w:val="320"/>
          <w:jc w:val="center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888A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№ п/п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BD18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Тест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2CF1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AF09E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Реакция программы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DB9C9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Вывод</w:t>
            </w:r>
          </w:p>
        </w:tc>
      </w:tr>
      <w:tr w:rsidR="00D70816" w:rsidRPr="008F3FB2" w14:paraId="0A51D72B" w14:textId="77777777" w:rsidTr="00E70274">
        <w:trPr>
          <w:trHeight w:val="481"/>
          <w:jc w:val="center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850D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1EC3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play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ECEA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Начало проигрывания песни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B130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Начало проигрывания песни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A52A8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F3FB2" w14:paraId="2A44F445" w14:textId="77777777" w:rsidTr="00E70274">
        <w:trPr>
          <w:trHeight w:val="481"/>
          <w:jc w:val="center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41D3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EDC8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pause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BD8FE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 проигрывания песни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4438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 проигрывания песни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5D7CF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F3FB2" w14:paraId="31ABC755" w14:textId="77777777" w:rsidTr="00E70274">
        <w:trPr>
          <w:trHeight w:val="481"/>
          <w:jc w:val="center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CD44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E6726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stop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CE2F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Прекращение проигрывания песни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DAF74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Прекращение проигрывание песни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0A877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F3FB2" w14:paraId="53476A98" w14:textId="77777777" w:rsidTr="00E70274">
        <w:trPr>
          <w:trHeight w:val="641"/>
          <w:jc w:val="center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C326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5649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continue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DAF3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Продолжение проигрывание песни с того же места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39176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Продолжение проигрывание песни с того же места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05F5E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  <w:tr w:rsidR="00D70816" w:rsidRPr="008F3FB2" w14:paraId="4D2D5B9E" w14:textId="77777777" w:rsidTr="00E70274">
        <w:trPr>
          <w:trHeight w:val="481"/>
          <w:jc w:val="center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3410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4AC3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 "</w:t>
            </w:r>
            <w:proofErr w:type="spellStart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Load</w:t>
            </w:r>
            <w:proofErr w:type="spellEnd"/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0BE7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Загрузка определенного трека из папки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A0DF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Загрузка определенного трека из папки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398C" w14:textId="77777777" w:rsidR="00D70816" w:rsidRPr="008F3FB2" w:rsidRDefault="00D70816" w:rsidP="00E702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FB2">
              <w:rPr>
                <w:rFonts w:ascii="Calibri" w:eastAsia="Times New Roman" w:hAnsi="Calibri" w:cs="Calibri"/>
                <w:color w:val="000000"/>
                <w:lang w:eastAsia="ru-RU"/>
              </w:rPr>
              <w:t>Успешно</w:t>
            </w:r>
          </w:p>
        </w:tc>
      </w:tr>
    </w:tbl>
    <w:p w14:paraId="6020993C" w14:textId="77777777" w:rsidR="00D70816" w:rsidRPr="008F3FB2" w:rsidRDefault="00D70816" w:rsidP="00D70816">
      <w:pPr>
        <w:jc w:val="center"/>
        <w:rPr>
          <w:rFonts w:eastAsia="Times New Roman" w:cs="Times New Roman"/>
          <w:color w:val="000000"/>
          <w:kern w:val="36"/>
          <w:lang w:eastAsia="ru-RU"/>
        </w:rPr>
      </w:pPr>
      <w:r>
        <w:rPr>
          <w:rFonts w:eastAsia="Times New Roman" w:cs="Times New Roman"/>
          <w:color w:val="000000"/>
          <w:kern w:val="36"/>
          <w:lang w:eastAsia="ru-RU"/>
        </w:rPr>
        <w:t>Таблица 4 - четвертая версия плеера</w:t>
      </w:r>
    </w:p>
    <w:p w14:paraId="5DA36EA8" w14:textId="77777777" w:rsidR="00D70816" w:rsidRDefault="00D70816" w:rsidP="00D70816">
      <w:pPr>
        <w:keepNext/>
        <w:tabs>
          <w:tab w:val="left" w:pos="1276"/>
        </w:tabs>
        <w:suppressAutoHyphens/>
        <w:spacing w:line="360" w:lineRule="auto"/>
        <w:ind w:firstLine="709"/>
        <w:jc w:val="both"/>
        <w:outlineLvl w:val="0"/>
        <w:rPr>
          <w:rFonts w:eastAsia="Times New Roman" w:cs="Times New Roman"/>
          <w:b/>
          <w:bCs/>
          <w:color w:val="000000"/>
          <w:kern w:val="36"/>
          <w:lang w:eastAsia="ru-RU"/>
        </w:rPr>
      </w:pPr>
      <w:bookmarkStart w:id="4" w:name="_Toc120127290"/>
      <w:bookmarkStart w:id="5" w:name="_Toc122669966"/>
      <w:r>
        <w:rPr>
          <w:rFonts w:eastAsia="Times New Roman" w:cs="Times New Roman"/>
          <w:b/>
          <w:bCs/>
          <w:color w:val="000000"/>
          <w:kern w:val="36"/>
          <w:lang w:eastAsia="ru-RU"/>
        </w:rPr>
        <w:t>4. Вывод</w:t>
      </w:r>
      <w:bookmarkEnd w:id="4"/>
      <w:bookmarkEnd w:id="5"/>
    </w:p>
    <w:p w14:paraId="0211CDB2" w14:textId="07B288BC" w:rsidR="00D70816" w:rsidRDefault="00D70816" w:rsidP="00D70816">
      <w:pPr>
        <w:spacing w:line="360" w:lineRule="auto"/>
        <w:rPr>
          <w:rFonts w:cs="Arial"/>
          <w:b/>
          <w:bCs/>
          <w:kern w:val="32"/>
          <w:szCs w:val="32"/>
        </w:rPr>
      </w:pPr>
      <w:r>
        <w:rPr>
          <w:rFonts w:cs="Times New Roman"/>
          <w:color w:val="000000"/>
        </w:rPr>
        <w:tab/>
        <w:t>Были изучены и применены на практике методы регрессионного тестирования. Тестирование выявило ошибки в программах, которые были исправлены.</w:t>
      </w:r>
      <w:r>
        <w:rPr>
          <w:szCs w:val="32"/>
        </w:rPr>
        <w:br w:type="page"/>
      </w:r>
    </w:p>
    <w:p w14:paraId="7ECFE6B8" w14:textId="1475B0F1" w:rsidR="00024577" w:rsidRPr="00646E78" w:rsidRDefault="00024577" w:rsidP="00024577">
      <w:pPr>
        <w:pStyle w:val="13"/>
        <w:rPr>
          <w:szCs w:val="32"/>
        </w:rPr>
      </w:pPr>
      <w:bookmarkStart w:id="6" w:name="_Toc122669967"/>
      <w:r w:rsidRPr="00646E78">
        <w:rPr>
          <w:szCs w:val="32"/>
        </w:rPr>
        <w:lastRenderedPageBreak/>
        <w:t>Список литературы</w:t>
      </w:r>
      <w:bookmarkEnd w:id="6"/>
    </w:p>
    <w:p w14:paraId="774894E4" w14:textId="77777777" w:rsidR="00F23DCD" w:rsidRPr="00646E78" w:rsidRDefault="00F23DCD" w:rsidP="00F23DCD">
      <w:pPr>
        <w:pStyle w:val="a7"/>
        <w:rPr>
          <w:noProof/>
          <w:szCs w:val="22"/>
          <w:lang w:eastAsia="en-US"/>
        </w:rPr>
      </w:pPr>
      <w:r w:rsidRPr="0098047E">
        <w:rPr>
          <w:sz w:val="24"/>
          <w:lang w:eastAsia="en-US"/>
        </w:rPr>
        <w:t>1</w:t>
      </w:r>
      <w:r w:rsidRPr="00646E78">
        <w:rPr>
          <w:szCs w:val="22"/>
          <w:lang w:eastAsia="en-US"/>
        </w:rPr>
        <w:t>.</w:t>
      </w:r>
      <w:r w:rsidRPr="00646E78">
        <w:rPr>
          <w:szCs w:val="22"/>
          <w:lang w:eastAsia="en-US"/>
        </w:rPr>
        <w:tab/>
      </w:r>
      <w:r w:rsidRPr="00646E78">
        <w:rPr>
          <w:noProof/>
          <w:szCs w:val="22"/>
          <w:lang w:eastAsia="en-US"/>
        </w:rPr>
        <w:t xml:space="preserve">Варфоломеева, Т. Н. Структуры данных и основные алгоритмы их обработки: учебное пособие / Т. Н. Варфоломеева. –  Москва: ФЛИНТА, 2017. –  159 с. –  ISBN 978-5-9765-3691-3. –  Текст: электронный // Лань: электронно-библиотечная система. –  URL: https://e.lanbook.com/book/104903 (дата обращения: 04.05.2020). –  Режим доступа: для авториз. пользователей. </w:t>
      </w:r>
    </w:p>
    <w:p w14:paraId="3684EAAF" w14:textId="77777777" w:rsidR="00F23DCD" w:rsidRPr="00646E78" w:rsidRDefault="00F23DCD" w:rsidP="00F23DCD">
      <w:pPr>
        <w:pStyle w:val="a7"/>
        <w:rPr>
          <w:noProof/>
          <w:szCs w:val="22"/>
          <w:lang w:eastAsia="en-US"/>
        </w:rPr>
      </w:pPr>
      <w:r w:rsidRPr="00646E78">
        <w:rPr>
          <w:noProof/>
          <w:szCs w:val="22"/>
          <w:lang w:eastAsia="en-US"/>
        </w:rPr>
        <w:t>2.</w:t>
      </w:r>
      <w:r w:rsidRPr="00646E78">
        <w:rPr>
          <w:noProof/>
          <w:szCs w:val="22"/>
          <w:lang w:eastAsia="en-US"/>
        </w:rPr>
        <w:tab/>
        <w:t xml:space="preserve">Вычислительная геометрия. Алгоритмы и приложения / д. Б. Марк, Ч. Отфрид, в. К. Марк, О. Марк; перевод с английского А. А. Слинкин. –  3-е изд. –  Москва: ДМК Пресс, 2017. –  438 с. –  ISBN 978-5-97060-406-9. –  Текст: электронный // Лань: электронно-библиотечная система. –  URL: https://e.lanbook.com/book/105833 (дата обращения: 04.05.2020). –  Режим доступа: для авториз. пользователей. </w:t>
      </w:r>
    </w:p>
    <w:p w14:paraId="7B6AE5CD" w14:textId="485DBE05" w:rsidR="00024577" w:rsidRPr="00646E78" w:rsidRDefault="00F23DCD" w:rsidP="00F23DCD">
      <w:pPr>
        <w:pStyle w:val="a7"/>
        <w:rPr>
          <w:noProof/>
          <w:szCs w:val="22"/>
          <w:lang w:eastAsia="en-US"/>
        </w:rPr>
      </w:pPr>
      <w:r w:rsidRPr="00646E78">
        <w:rPr>
          <w:noProof/>
          <w:szCs w:val="22"/>
          <w:lang w:eastAsia="en-US"/>
        </w:rPr>
        <w:t>3.</w:t>
      </w:r>
      <w:r w:rsidRPr="00646E78">
        <w:rPr>
          <w:noProof/>
          <w:szCs w:val="22"/>
          <w:lang w:eastAsia="en-US"/>
        </w:rPr>
        <w:tab/>
        <w:t>Васильев А. Н. Python на примерах. Практический курс по программированию. 2-е издание. –  СПб.: Наука и Техника, 2017. –  432 е.: ил</w:t>
      </w:r>
    </w:p>
    <w:sectPr w:rsidR="00024577" w:rsidRPr="00646E78" w:rsidSect="00B639DE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34C8" w14:textId="77777777" w:rsidR="000C269A" w:rsidRDefault="000C269A" w:rsidP="00A77D0B">
      <w:r>
        <w:separator/>
      </w:r>
    </w:p>
  </w:endnote>
  <w:endnote w:type="continuationSeparator" w:id="0">
    <w:p w14:paraId="3C039443" w14:textId="77777777" w:rsidR="000C269A" w:rsidRDefault="000C269A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9826" w14:textId="77777777"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14:paraId="2BEAE404" w14:textId="77777777" w:rsidR="00B803D9" w:rsidRDefault="00B803D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EAD4" w14:textId="77777777"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14:paraId="5C47B35C" w14:textId="77777777"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14:paraId="45B8C349" w14:textId="77777777" w:rsidR="00B803D9" w:rsidRDefault="00B803D9">
    <w:pPr>
      <w:pStyle w:val="ae"/>
    </w:pPr>
  </w:p>
  <w:p w14:paraId="5C28B2D1" w14:textId="77777777" w:rsidR="00B803D9" w:rsidRDefault="00B803D9">
    <w:pPr>
      <w:pStyle w:val="ae"/>
    </w:pPr>
  </w:p>
  <w:p w14:paraId="2060D9F7" w14:textId="77777777" w:rsidR="00B803D9" w:rsidRDefault="00B803D9">
    <w:pPr>
      <w:pStyle w:val="ae"/>
    </w:pPr>
  </w:p>
  <w:p w14:paraId="3E968AA2" w14:textId="77777777" w:rsidR="00B803D9" w:rsidRDefault="00B803D9">
    <w:pPr>
      <w:pStyle w:val="ae"/>
    </w:pPr>
  </w:p>
  <w:p w14:paraId="305141A5" w14:textId="77777777" w:rsidR="00B803D9" w:rsidRDefault="00B803D9">
    <w:pPr>
      <w:pStyle w:val="ae"/>
    </w:pPr>
  </w:p>
  <w:p w14:paraId="385013C9" w14:textId="77777777" w:rsidR="00B803D9" w:rsidRDefault="00B803D9">
    <w:pPr>
      <w:pStyle w:val="ae"/>
    </w:pPr>
  </w:p>
  <w:p w14:paraId="7313CC60" w14:textId="77777777" w:rsidR="00B803D9" w:rsidRDefault="00B803D9">
    <w:pPr>
      <w:pStyle w:val="ae"/>
    </w:pPr>
  </w:p>
  <w:p w14:paraId="59946E38" w14:textId="77777777" w:rsidR="00B803D9" w:rsidRDefault="00B803D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C7069" w14:textId="73815170" w:rsidR="00B803D9" w:rsidRPr="00E035BC" w:rsidRDefault="00B803D9" w:rsidP="00B639DE">
    <w:pPr>
      <w:framePr w:w="521" w:h="347" w:hRule="exact" w:wrap="around" w:vAnchor="text" w:hAnchor="page" w:x="11059" w:y="311"/>
      <w:jc w:val="center"/>
    </w:pPr>
    <w:r w:rsidRPr="00E035BC">
      <w:fldChar w:fldCharType="begin"/>
    </w:r>
    <w:r w:rsidRPr="00E035BC">
      <w:instrText xml:space="preserve">PAGE  </w:instrText>
    </w:r>
    <w:r w:rsidRPr="00E035BC">
      <w:fldChar w:fldCharType="separate"/>
    </w:r>
    <w:r w:rsidR="00520725">
      <w:rPr>
        <w:noProof/>
      </w:rPr>
      <w:t>12</w:t>
    </w:r>
    <w:r w:rsidRPr="00E035BC">
      <w:fldChar w:fldCharType="end"/>
    </w:r>
  </w:p>
  <w:p w14:paraId="38212B4F" w14:textId="3D2CCABD" w:rsidR="00B803D9" w:rsidRPr="00E035BC" w:rsidRDefault="00E035BC" w:rsidP="008F0903">
    <w:pPr>
      <w:framePr w:w="6098" w:h="714" w:hRule="exact" w:wrap="around" w:vAnchor="text" w:hAnchor="page" w:x="4852" w:y="-116"/>
      <w:spacing w:before="120"/>
      <w:jc w:val="center"/>
      <w:rPr>
        <w:rFonts w:ascii="Arial" w:hAnsi="Arial" w:cs="Arial"/>
        <w:sz w:val="44"/>
        <w:szCs w:val="44"/>
      </w:rPr>
    </w:pPr>
    <w:r w:rsidRPr="00E035BC">
      <w:rPr>
        <w:rFonts w:ascii="Arial" w:hAnsi="Arial" w:cs="Arial"/>
        <w:sz w:val="44"/>
        <w:szCs w:val="44"/>
      </w:rPr>
      <w:t>1307</w:t>
    </w:r>
    <w:r w:rsidR="00E316C5" w:rsidRPr="00E035BC">
      <w:rPr>
        <w:rFonts w:ascii="Arial" w:hAnsi="Arial" w:cs="Arial"/>
        <w:sz w:val="44"/>
        <w:szCs w:val="44"/>
      </w:rPr>
      <w:t>.</w:t>
    </w:r>
    <w:r w:rsidRPr="00E035BC">
      <w:rPr>
        <w:rFonts w:ascii="Arial" w:hAnsi="Arial" w:cs="Arial"/>
        <w:sz w:val="44"/>
        <w:szCs w:val="44"/>
      </w:rPr>
      <w:t>53</w:t>
    </w:r>
    <w:r w:rsidR="0089516B">
      <w:rPr>
        <w:rFonts w:ascii="Arial" w:hAnsi="Arial" w:cs="Arial"/>
        <w:sz w:val="44"/>
        <w:szCs w:val="44"/>
      </w:rPr>
      <w:t>1</w:t>
    </w:r>
    <w:r w:rsidR="00835AE2">
      <w:rPr>
        <w:rFonts w:ascii="Arial" w:hAnsi="Arial" w:cs="Arial"/>
        <w:sz w:val="44"/>
        <w:szCs w:val="44"/>
        <w:lang w:val="en-US"/>
      </w:rPr>
      <w:t>6</w:t>
    </w:r>
    <w:r w:rsidRPr="00E035BC">
      <w:rPr>
        <w:rFonts w:ascii="Arial" w:hAnsi="Arial" w:cs="Arial"/>
        <w:sz w:val="44"/>
        <w:szCs w:val="44"/>
      </w:rPr>
      <w:t>0</w:t>
    </w:r>
    <w:r w:rsidR="00646E78">
      <w:rPr>
        <w:rFonts w:ascii="Arial" w:hAnsi="Arial" w:cs="Arial"/>
        <w:sz w:val="44"/>
        <w:szCs w:val="44"/>
      </w:rPr>
      <w:t>0</w:t>
    </w:r>
    <w:r w:rsidR="00B803D9" w:rsidRPr="00E035BC">
      <w:rPr>
        <w:rFonts w:ascii="Arial" w:hAnsi="Arial" w:cs="Arial"/>
        <w:sz w:val="44"/>
        <w:szCs w:val="44"/>
      </w:rPr>
      <w:t>.000 ПЗ</w:t>
    </w:r>
  </w:p>
  <w:p w14:paraId="6B875442" w14:textId="77777777" w:rsidR="00B803D9" w:rsidRPr="00E035BC" w:rsidRDefault="00B803D9" w:rsidP="005525DF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A8769" w14:textId="77777777" w:rsidR="002A69B7" w:rsidRPr="00E035BC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14:paraId="2FB9BEBB" w14:textId="77777777" w:rsidR="002A69B7" w:rsidRPr="00E035BC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14:paraId="03D6E1E1" w14:textId="66FDBE7B" w:rsidR="002A69B7" w:rsidRPr="00E035BC" w:rsidRDefault="00E035BC" w:rsidP="008F0903">
    <w:pPr>
      <w:framePr w:w="2722" w:h="737" w:hRule="exact" w:wrap="around" w:vAnchor="page" w:hAnchor="page" w:x="8818" w:y="15707"/>
      <w:spacing w:before="180"/>
      <w:jc w:val="center"/>
      <w:rPr>
        <w:rFonts w:ascii="GOST type B" w:hAnsi="GOST type B" w:cs="Arial"/>
        <w:i/>
        <w:sz w:val="32"/>
      </w:rPr>
    </w:pPr>
    <w:r>
      <w:rPr>
        <w:rFonts w:ascii="GOST type B" w:hAnsi="GOST type B" w:cs="Arial"/>
        <w:i/>
        <w:sz w:val="32"/>
      </w:rPr>
      <w:t>ИСТ-216Б</w:t>
    </w:r>
  </w:p>
  <w:p w14:paraId="65A43553" w14:textId="77777777" w:rsidR="002A69B7" w:rsidRPr="00E035BC" w:rsidRDefault="002A69B7">
    <w:pPr>
      <w:pStyle w:val="ae"/>
    </w:pPr>
  </w:p>
  <w:p w14:paraId="679EA105" w14:textId="77777777" w:rsidR="002A69B7" w:rsidRPr="00E035BC" w:rsidRDefault="002A69B7">
    <w:pPr>
      <w:pStyle w:val="ae"/>
    </w:pPr>
  </w:p>
  <w:p w14:paraId="4B941DEC" w14:textId="04A088C7" w:rsidR="008F0903" w:rsidRPr="00E035BC" w:rsidRDefault="00E035BC" w:rsidP="008F0903">
    <w:pPr>
      <w:framePr w:w="6736" w:h="837" w:hRule="exact" w:wrap="around" w:vAnchor="page" w:hAnchor="page" w:x="4809" w:y="14242"/>
      <w:spacing w:before="120"/>
      <w:jc w:val="center"/>
      <w:rPr>
        <w:rFonts w:ascii="Arial" w:hAnsi="Arial" w:cs="Arial"/>
        <w:sz w:val="44"/>
        <w:szCs w:val="44"/>
      </w:rPr>
    </w:pPr>
    <w:r w:rsidRPr="00E035BC">
      <w:rPr>
        <w:rFonts w:ascii="Arial" w:hAnsi="Arial" w:cs="Arial"/>
        <w:sz w:val="48"/>
        <w:szCs w:val="44"/>
      </w:rPr>
      <w:t>1307</w:t>
    </w:r>
    <w:r w:rsidR="008F0903" w:rsidRPr="00E035BC">
      <w:rPr>
        <w:rFonts w:ascii="Arial" w:hAnsi="Arial" w:cs="Arial"/>
        <w:sz w:val="48"/>
        <w:szCs w:val="44"/>
      </w:rPr>
      <w:t>.</w:t>
    </w:r>
    <w:r w:rsidRPr="00E035BC">
      <w:rPr>
        <w:rFonts w:ascii="Arial" w:hAnsi="Arial" w:cs="Arial"/>
        <w:sz w:val="48"/>
        <w:szCs w:val="44"/>
      </w:rPr>
      <w:t>531</w:t>
    </w:r>
    <w:r w:rsidR="00835AE2">
      <w:rPr>
        <w:rFonts w:ascii="Arial" w:hAnsi="Arial" w:cs="Arial"/>
        <w:sz w:val="48"/>
        <w:szCs w:val="44"/>
      </w:rPr>
      <w:t>6</w:t>
    </w:r>
    <w:r w:rsidRPr="00E035BC">
      <w:rPr>
        <w:rFonts w:ascii="Arial" w:hAnsi="Arial" w:cs="Arial"/>
        <w:sz w:val="48"/>
        <w:szCs w:val="44"/>
      </w:rPr>
      <w:t>0</w:t>
    </w:r>
    <w:r w:rsidR="00646E78">
      <w:rPr>
        <w:rFonts w:ascii="Arial" w:hAnsi="Arial" w:cs="Arial"/>
        <w:sz w:val="48"/>
        <w:szCs w:val="44"/>
      </w:rPr>
      <w:t>0</w:t>
    </w:r>
    <w:r w:rsidR="008F0903" w:rsidRPr="00E035BC">
      <w:rPr>
        <w:rFonts w:ascii="Arial" w:hAnsi="Arial" w:cs="Arial"/>
        <w:sz w:val="48"/>
        <w:szCs w:val="44"/>
      </w:rPr>
      <w:t>.000 ПЗ</w:t>
    </w:r>
  </w:p>
  <w:p w14:paraId="0C4CD029" w14:textId="77777777" w:rsidR="002A69B7" w:rsidRPr="00E035BC" w:rsidRDefault="002A69B7">
    <w:pPr>
      <w:pStyle w:val="ae"/>
    </w:pPr>
  </w:p>
  <w:p w14:paraId="79DA7E2C" w14:textId="77777777" w:rsidR="002A69B7" w:rsidRPr="00E035BC" w:rsidRDefault="002A69B7">
    <w:pPr>
      <w:pStyle w:val="ae"/>
    </w:pPr>
  </w:p>
  <w:p w14:paraId="4E27508D" w14:textId="5F72BE09" w:rsidR="002A69B7" w:rsidRPr="00E035BC" w:rsidRDefault="002A69B7" w:rsidP="008F0903">
    <w:pPr>
      <w:framePr w:w="510" w:h="210" w:hRule="exact" w:wrap="around" w:vAnchor="page" w:hAnchor="page" w:x="4271" w:y="15124"/>
      <w:rPr>
        <w:rFonts w:ascii="GOST type B" w:hAnsi="GOST type B" w:cs="Arial"/>
        <w:i/>
        <w:sz w:val="20"/>
      </w:rPr>
    </w:pPr>
  </w:p>
  <w:p w14:paraId="554A00B8" w14:textId="5D9F1DF0" w:rsidR="002A69B7" w:rsidRPr="00E25EE2" w:rsidRDefault="00E25EE2" w:rsidP="002A69B7">
    <w:pPr>
      <w:framePr w:w="2098" w:h="268" w:hRule="exact" w:wrap="around" w:vAnchor="page" w:hAnchor="page" w:x="2113" w:y="15097"/>
      <w:rPr>
        <w:rFonts w:ascii="GOST type B" w:hAnsi="GOST type B" w:cs="Arial"/>
        <w:i/>
        <w:sz w:val="14"/>
        <w:szCs w:val="20"/>
      </w:rPr>
    </w:pPr>
    <w:r w:rsidRPr="00E25EE2">
      <w:rPr>
        <w:rFonts w:ascii="GOST type B" w:hAnsi="GOST type B" w:cs="Arial"/>
        <w:i/>
        <w:sz w:val="14"/>
        <w:szCs w:val="20"/>
      </w:rPr>
      <w:t>Шаймарданов Д.А.</w:t>
    </w:r>
  </w:p>
  <w:p w14:paraId="161CF787" w14:textId="77777777" w:rsidR="002A69B7" w:rsidRPr="00E035BC" w:rsidRDefault="002A69B7">
    <w:pPr>
      <w:pStyle w:val="ae"/>
    </w:pPr>
  </w:p>
  <w:p w14:paraId="6386ADD6" w14:textId="0D25D1F9" w:rsidR="008F0903" w:rsidRPr="00E035BC" w:rsidRDefault="008F0903" w:rsidP="008F0903">
    <w:pPr>
      <w:framePr w:w="831" w:h="267" w:hRule="exact" w:wrap="around" w:vAnchor="page" w:hAnchor="page" w:x="9589" w:y="15379"/>
      <w:jc w:val="center"/>
      <w:rPr>
        <w:sz w:val="20"/>
      </w:rPr>
    </w:pPr>
    <w:r w:rsidRPr="00E035BC">
      <w:rPr>
        <w:sz w:val="20"/>
      </w:rPr>
      <w:fldChar w:fldCharType="begin"/>
    </w:r>
    <w:r w:rsidRPr="00E035BC">
      <w:rPr>
        <w:sz w:val="20"/>
      </w:rPr>
      <w:instrText>PAGE   \* MERGEFORMAT</w:instrText>
    </w:r>
    <w:r w:rsidRPr="00E035BC">
      <w:rPr>
        <w:sz w:val="20"/>
      </w:rPr>
      <w:fldChar w:fldCharType="separate"/>
    </w:r>
    <w:r w:rsidR="006B6AE6">
      <w:rPr>
        <w:noProof/>
        <w:sz w:val="20"/>
      </w:rPr>
      <w:t>2</w:t>
    </w:r>
    <w:r w:rsidRPr="00E035BC">
      <w:rPr>
        <w:sz w:val="20"/>
      </w:rPr>
      <w:fldChar w:fldCharType="end"/>
    </w:r>
  </w:p>
  <w:p w14:paraId="40C7E1CE" w14:textId="4AB31D77" w:rsidR="008F0903" w:rsidRPr="00E035BC" w:rsidRDefault="008F0903" w:rsidP="008F0903">
    <w:pPr>
      <w:framePr w:w="1074" w:h="227" w:hRule="exact" w:wrap="around" w:vAnchor="page" w:hAnchor="page" w:x="10446" w:y="15392"/>
      <w:jc w:val="center"/>
      <w:rPr>
        <w:sz w:val="20"/>
      </w:rPr>
    </w:pPr>
    <w:r w:rsidRPr="00E035BC">
      <w:rPr>
        <w:bCs/>
        <w:sz w:val="20"/>
      </w:rPr>
      <w:fldChar w:fldCharType="begin"/>
    </w:r>
    <w:r w:rsidRPr="00E035BC">
      <w:rPr>
        <w:bCs/>
        <w:sz w:val="20"/>
      </w:rPr>
      <w:instrText>NUMPAGES  \* Arabic  \* MERGEFORMAT</w:instrText>
    </w:r>
    <w:r w:rsidRPr="00E035BC">
      <w:rPr>
        <w:bCs/>
        <w:sz w:val="20"/>
      </w:rPr>
      <w:fldChar w:fldCharType="separate"/>
    </w:r>
    <w:r w:rsidR="006B6AE6">
      <w:rPr>
        <w:bCs/>
        <w:noProof/>
        <w:sz w:val="20"/>
      </w:rPr>
      <w:t>13</w:t>
    </w:r>
    <w:r w:rsidRPr="00E035BC">
      <w:rPr>
        <w:bCs/>
        <w:sz w:val="20"/>
      </w:rPr>
      <w:fldChar w:fldCharType="end"/>
    </w:r>
  </w:p>
  <w:p w14:paraId="4F2E675D" w14:textId="77777777" w:rsidR="002A69B7" w:rsidRPr="00E035BC" w:rsidRDefault="002A69B7">
    <w:pPr>
      <w:pStyle w:val="ae"/>
    </w:pPr>
  </w:p>
  <w:p w14:paraId="42403839" w14:textId="77777777" w:rsidR="002A69B7" w:rsidRPr="00E035BC" w:rsidRDefault="002A69B7" w:rsidP="00DC0816">
    <w:pPr>
      <w:pStyle w:val="ae"/>
      <w:jc w:val="center"/>
    </w:pPr>
  </w:p>
  <w:p w14:paraId="34B9A997" w14:textId="77777777" w:rsidR="002A69B7" w:rsidRPr="00E035BC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6782" w14:textId="77777777" w:rsidR="000C269A" w:rsidRDefault="000C269A" w:rsidP="00A77D0B">
      <w:r>
        <w:separator/>
      </w:r>
    </w:p>
  </w:footnote>
  <w:footnote w:type="continuationSeparator" w:id="0">
    <w:p w14:paraId="51BA51A2" w14:textId="77777777" w:rsidR="000C269A" w:rsidRDefault="000C269A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8B0F" w14:textId="77777777"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 wp14:anchorId="2E140709" wp14:editId="515EB8A3">
          <wp:simplePos x="897467" y="448733"/>
          <wp:positionH relativeFrom="page">
            <wp:align>center</wp:align>
          </wp:positionH>
          <wp:positionV relativeFrom="page">
            <wp:align>center</wp:align>
          </wp:positionV>
          <wp:extent cx="7117200" cy="10368000"/>
          <wp:effectExtent l="0" t="0" r="762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7200" cy="103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C5EC" w14:textId="77777777"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 wp14:anchorId="39DE3349" wp14:editId="1C624AD8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24000" cy="10278000"/>
          <wp:effectExtent l="0" t="0" r="5715" b="9525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4000" cy="1027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BDB3" w14:textId="77777777"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01DDF359" wp14:editId="3ACD5D9F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24000" cy="10278000"/>
          <wp:effectExtent l="0" t="0" r="5715" b="952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4000" cy="1027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E02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9E1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D075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46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3886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22D2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C0C1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B289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600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7661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1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3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9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30AB8"/>
    <w:multiLevelType w:val="hybridMultilevel"/>
    <w:tmpl w:val="E350F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111169221">
    <w:abstractNumId w:val="10"/>
  </w:num>
  <w:num w:numId="2" w16cid:durableId="1394892634">
    <w:abstractNumId w:val="18"/>
  </w:num>
  <w:num w:numId="3" w16cid:durableId="665089014">
    <w:abstractNumId w:val="16"/>
  </w:num>
  <w:num w:numId="4" w16cid:durableId="95566820">
    <w:abstractNumId w:val="28"/>
  </w:num>
  <w:num w:numId="5" w16cid:durableId="1472286812">
    <w:abstractNumId w:val="23"/>
  </w:num>
  <w:num w:numId="6" w16cid:durableId="1034505872">
    <w:abstractNumId w:val="29"/>
  </w:num>
  <w:num w:numId="7" w16cid:durableId="48308013">
    <w:abstractNumId w:val="12"/>
  </w:num>
  <w:num w:numId="8" w16cid:durableId="2108571420">
    <w:abstractNumId w:val="15"/>
  </w:num>
  <w:num w:numId="9" w16cid:durableId="1799913387">
    <w:abstractNumId w:val="20"/>
  </w:num>
  <w:num w:numId="10" w16cid:durableId="995379071">
    <w:abstractNumId w:val="14"/>
  </w:num>
  <w:num w:numId="11" w16cid:durableId="1698772665">
    <w:abstractNumId w:val="27"/>
  </w:num>
  <w:num w:numId="12" w16cid:durableId="381099858">
    <w:abstractNumId w:val="26"/>
  </w:num>
  <w:num w:numId="13" w16cid:durableId="2024551605">
    <w:abstractNumId w:val="13"/>
  </w:num>
  <w:num w:numId="14" w16cid:durableId="1958443506">
    <w:abstractNumId w:val="24"/>
  </w:num>
  <w:num w:numId="15" w16cid:durableId="398674092">
    <w:abstractNumId w:val="11"/>
  </w:num>
  <w:num w:numId="16" w16cid:durableId="1326326210">
    <w:abstractNumId w:val="17"/>
  </w:num>
  <w:num w:numId="17" w16cid:durableId="1462385772">
    <w:abstractNumId w:val="19"/>
  </w:num>
  <w:num w:numId="18" w16cid:durableId="1660033524">
    <w:abstractNumId w:val="21"/>
  </w:num>
  <w:num w:numId="19" w16cid:durableId="2012247225">
    <w:abstractNumId w:val="22"/>
  </w:num>
  <w:num w:numId="20" w16cid:durableId="1248225462">
    <w:abstractNumId w:val="9"/>
  </w:num>
  <w:num w:numId="21" w16cid:durableId="894582890">
    <w:abstractNumId w:val="7"/>
  </w:num>
  <w:num w:numId="22" w16cid:durableId="592975734">
    <w:abstractNumId w:val="6"/>
  </w:num>
  <w:num w:numId="23" w16cid:durableId="1999725586">
    <w:abstractNumId w:val="5"/>
  </w:num>
  <w:num w:numId="24" w16cid:durableId="1839344491">
    <w:abstractNumId w:val="4"/>
  </w:num>
  <w:num w:numId="25" w16cid:durableId="1352146959">
    <w:abstractNumId w:val="8"/>
  </w:num>
  <w:num w:numId="26" w16cid:durableId="705256206">
    <w:abstractNumId w:val="3"/>
  </w:num>
  <w:num w:numId="27" w16cid:durableId="349645683">
    <w:abstractNumId w:val="2"/>
  </w:num>
  <w:num w:numId="28" w16cid:durableId="2117476823">
    <w:abstractNumId w:val="1"/>
  </w:num>
  <w:num w:numId="29" w16cid:durableId="2092116586">
    <w:abstractNumId w:val="0"/>
  </w:num>
  <w:num w:numId="30" w16cid:durableId="6782415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BC"/>
    <w:rsid w:val="00001761"/>
    <w:rsid w:val="000162A5"/>
    <w:rsid w:val="000236C1"/>
    <w:rsid w:val="00023B3E"/>
    <w:rsid w:val="00024577"/>
    <w:rsid w:val="00036F50"/>
    <w:rsid w:val="0004764C"/>
    <w:rsid w:val="00053F26"/>
    <w:rsid w:val="00066C9A"/>
    <w:rsid w:val="00093563"/>
    <w:rsid w:val="000A0BAE"/>
    <w:rsid w:val="000C1C0B"/>
    <w:rsid w:val="000C269A"/>
    <w:rsid w:val="00117B43"/>
    <w:rsid w:val="001211B9"/>
    <w:rsid w:val="001562B3"/>
    <w:rsid w:val="00156732"/>
    <w:rsid w:val="00157FBD"/>
    <w:rsid w:val="001812D3"/>
    <w:rsid w:val="001C6307"/>
    <w:rsid w:val="00200490"/>
    <w:rsid w:val="00234A36"/>
    <w:rsid w:val="00264D61"/>
    <w:rsid w:val="00265155"/>
    <w:rsid w:val="0027615E"/>
    <w:rsid w:val="00276CFD"/>
    <w:rsid w:val="002841BC"/>
    <w:rsid w:val="002A69B7"/>
    <w:rsid w:val="002B5610"/>
    <w:rsid w:val="002E4E17"/>
    <w:rsid w:val="002E5B7A"/>
    <w:rsid w:val="00315B02"/>
    <w:rsid w:val="00323376"/>
    <w:rsid w:val="00343686"/>
    <w:rsid w:val="00361F0B"/>
    <w:rsid w:val="00364BA8"/>
    <w:rsid w:val="00365BEF"/>
    <w:rsid w:val="003A64B7"/>
    <w:rsid w:val="003B5E7A"/>
    <w:rsid w:val="003F2560"/>
    <w:rsid w:val="00411DE8"/>
    <w:rsid w:val="00425EF6"/>
    <w:rsid w:val="004346CC"/>
    <w:rsid w:val="00451A79"/>
    <w:rsid w:val="00451BC3"/>
    <w:rsid w:val="00465260"/>
    <w:rsid w:val="004666B8"/>
    <w:rsid w:val="004845D7"/>
    <w:rsid w:val="004A4077"/>
    <w:rsid w:val="004B2E22"/>
    <w:rsid w:val="004B6A29"/>
    <w:rsid w:val="004C3843"/>
    <w:rsid w:val="004C7438"/>
    <w:rsid w:val="00502126"/>
    <w:rsid w:val="00504236"/>
    <w:rsid w:val="00507513"/>
    <w:rsid w:val="00520725"/>
    <w:rsid w:val="00532956"/>
    <w:rsid w:val="00537394"/>
    <w:rsid w:val="005525DF"/>
    <w:rsid w:val="00565D44"/>
    <w:rsid w:val="0057136B"/>
    <w:rsid w:val="00597473"/>
    <w:rsid w:val="005C7E55"/>
    <w:rsid w:val="00633B11"/>
    <w:rsid w:val="00633BDF"/>
    <w:rsid w:val="00642077"/>
    <w:rsid w:val="00646E78"/>
    <w:rsid w:val="006711F4"/>
    <w:rsid w:val="00673240"/>
    <w:rsid w:val="006B1CA2"/>
    <w:rsid w:val="006B6AE6"/>
    <w:rsid w:val="006D0F42"/>
    <w:rsid w:val="006E5CB5"/>
    <w:rsid w:val="006F0DA5"/>
    <w:rsid w:val="00700636"/>
    <w:rsid w:val="00705105"/>
    <w:rsid w:val="007317F7"/>
    <w:rsid w:val="007736BD"/>
    <w:rsid w:val="00774531"/>
    <w:rsid w:val="00782C30"/>
    <w:rsid w:val="00787FBD"/>
    <w:rsid w:val="00794C44"/>
    <w:rsid w:val="007A3AF9"/>
    <w:rsid w:val="007A45DD"/>
    <w:rsid w:val="007B04B8"/>
    <w:rsid w:val="00814220"/>
    <w:rsid w:val="00835AE2"/>
    <w:rsid w:val="00850C6B"/>
    <w:rsid w:val="008529CB"/>
    <w:rsid w:val="0089516B"/>
    <w:rsid w:val="008D5C56"/>
    <w:rsid w:val="008F0903"/>
    <w:rsid w:val="00911343"/>
    <w:rsid w:val="009176F3"/>
    <w:rsid w:val="00931F23"/>
    <w:rsid w:val="009426C1"/>
    <w:rsid w:val="0098047E"/>
    <w:rsid w:val="0098180E"/>
    <w:rsid w:val="00987CA4"/>
    <w:rsid w:val="00990777"/>
    <w:rsid w:val="009969BE"/>
    <w:rsid w:val="009A0654"/>
    <w:rsid w:val="009A40C7"/>
    <w:rsid w:val="009A44D6"/>
    <w:rsid w:val="009B4907"/>
    <w:rsid w:val="009D4720"/>
    <w:rsid w:val="009F3C91"/>
    <w:rsid w:val="00A03715"/>
    <w:rsid w:val="00A23E15"/>
    <w:rsid w:val="00A55171"/>
    <w:rsid w:val="00A616FE"/>
    <w:rsid w:val="00A729DA"/>
    <w:rsid w:val="00A77D0B"/>
    <w:rsid w:val="00A93DAC"/>
    <w:rsid w:val="00AC42FE"/>
    <w:rsid w:val="00AD5F05"/>
    <w:rsid w:val="00AF3B94"/>
    <w:rsid w:val="00B24C01"/>
    <w:rsid w:val="00B50110"/>
    <w:rsid w:val="00B639DE"/>
    <w:rsid w:val="00B73465"/>
    <w:rsid w:val="00B734DA"/>
    <w:rsid w:val="00B803D9"/>
    <w:rsid w:val="00BA06B2"/>
    <w:rsid w:val="00BB11C1"/>
    <w:rsid w:val="00BC1085"/>
    <w:rsid w:val="00BE397B"/>
    <w:rsid w:val="00C0519A"/>
    <w:rsid w:val="00C06311"/>
    <w:rsid w:val="00C06AFC"/>
    <w:rsid w:val="00C17406"/>
    <w:rsid w:val="00C44876"/>
    <w:rsid w:val="00C50B30"/>
    <w:rsid w:val="00C84FED"/>
    <w:rsid w:val="00CD4F13"/>
    <w:rsid w:val="00CE7F88"/>
    <w:rsid w:val="00CF5792"/>
    <w:rsid w:val="00CF633F"/>
    <w:rsid w:val="00D04AFC"/>
    <w:rsid w:val="00D26A76"/>
    <w:rsid w:val="00D70816"/>
    <w:rsid w:val="00D97B19"/>
    <w:rsid w:val="00DC0816"/>
    <w:rsid w:val="00DC3AF0"/>
    <w:rsid w:val="00E035BC"/>
    <w:rsid w:val="00E2240F"/>
    <w:rsid w:val="00E25EE2"/>
    <w:rsid w:val="00E31580"/>
    <w:rsid w:val="00E316C5"/>
    <w:rsid w:val="00E321D1"/>
    <w:rsid w:val="00E3384F"/>
    <w:rsid w:val="00E36C30"/>
    <w:rsid w:val="00E4328D"/>
    <w:rsid w:val="00E72B4B"/>
    <w:rsid w:val="00EA2DF8"/>
    <w:rsid w:val="00EB2B0B"/>
    <w:rsid w:val="00EB5176"/>
    <w:rsid w:val="00ED366B"/>
    <w:rsid w:val="00ED3C81"/>
    <w:rsid w:val="00EE2DDF"/>
    <w:rsid w:val="00EE3080"/>
    <w:rsid w:val="00F2040E"/>
    <w:rsid w:val="00F23DCD"/>
    <w:rsid w:val="00F272D9"/>
    <w:rsid w:val="00F53D1F"/>
    <w:rsid w:val="00F61BC6"/>
    <w:rsid w:val="00F62DB0"/>
    <w:rsid w:val="00F70A56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5357A"/>
  <w15:chartTrackingRefBased/>
  <w15:docId w15:val="{E5EA76F3-C187-4DBD-BA36-6FE944D3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0A0BAE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apple-converted-space">
    <w:name w:val="apple-converted-space"/>
    <w:basedOn w:val="a8"/>
    <w:rsid w:val="00980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CCAC3-5A30-4917-AEA6-F4DB621E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1</TotalTime>
  <Pages>8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RSTM</dc:creator>
  <cp:keywords/>
  <dc:description/>
  <cp:lastModifiedBy>Динар</cp:lastModifiedBy>
  <cp:revision>2</cp:revision>
  <dcterms:created xsi:type="dcterms:W3CDTF">2022-12-23T03:40:00Z</dcterms:created>
  <dcterms:modified xsi:type="dcterms:W3CDTF">2022-12-23T03:40:00Z</dcterms:modified>
</cp:coreProperties>
</file>